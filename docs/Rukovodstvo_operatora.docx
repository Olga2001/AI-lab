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28" w:rsidRDefault="00393B28" w:rsidP="00393B28">
      <w:pPr>
        <w:spacing w:after="120"/>
      </w:pPr>
      <w:r>
        <w:t xml:space="preserve">         УТВЕРЖДЁН</w:t>
      </w:r>
    </w:p>
    <w:p w:rsidR="00393B28" w:rsidRPr="00D37817" w:rsidRDefault="000477CA" w:rsidP="00393B28">
      <w:pPr>
        <w:spacing w:after="120"/>
      </w:pPr>
      <w:r w:rsidRPr="000477CA">
        <w:t>А.В.00000-00 00 00-0</w:t>
      </w:r>
      <w:r w:rsidR="00393B28" w:rsidRPr="00D37817">
        <w:t>-ЛУ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Default="00393B28" w:rsidP="00393B28">
      <w:pPr>
        <w:spacing w:after="120"/>
        <w:jc w:val="center"/>
        <w:rPr>
          <w:b/>
        </w:rPr>
      </w:pPr>
    </w:p>
    <w:p w:rsidR="00503F45" w:rsidRPr="0090159E" w:rsidRDefault="00503F45" w:rsidP="00393B28">
      <w:pPr>
        <w:spacing w:after="120"/>
        <w:jc w:val="center"/>
        <w:rPr>
          <w:b/>
        </w:rPr>
      </w:pPr>
    </w:p>
    <w:p w:rsidR="00480FA4" w:rsidRDefault="00F3683E" w:rsidP="00F3683E">
      <w:pPr>
        <w:jc w:val="center"/>
      </w:pPr>
      <w:r>
        <w:rPr>
          <w:shd w:val="clear" w:color="auto" w:fill="FFFFFF"/>
        </w:rPr>
        <w:t>МОДЕЛЬ ДЛЯ СОЗДАНИЯ ЖЕСТОВ РУССКОГО ЖЕСТОВОГО ЯЗЫКА</w:t>
      </w:r>
    </w:p>
    <w:p w:rsidR="00393B28" w:rsidRPr="00945430" w:rsidRDefault="00480FA4" w:rsidP="00393B28">
      <w:pPr>
        <w:spacing w:after="120"/>
        <w:jc w:val="center"/>
      </w:pPr>
      <w:r>
        <w:t>«</w:t>
      </w:r>
      <w:proofErr w:type="spellStart"/>
      <w:r>
        <w:t>Аватар</w:t>
      </w:r>
      <w:proofErr w:type="spellEnd"/>
      <w:r>
        <w:t xml:space="preserve"> жестового языка</w:t>
      </w:r>
      <w:r w:rsidR="00393B28" w:rsidRPr="00945430">
        <w:t>»</w:t>
      </w:r>
    </w:p>
    <w:p w:rsidR="00F3683E" w:rsidRDefault="00F3683E" w:rsidP="00F3683E">
      <w:pPr>
        <w:spacing w:after="120"/>
        <w:jc w:val="center"/>
      </w:pPr>
      <w:r>
        <w:t>ПРОГРАММНОЕ ОБЕСПЕЧЕНИЕ</w:t>
      </w:r>
    </w:p>
    <w:p w:rsidR="00295424" w:rsidRPr="00945430" w:rsidRDefault="00295424" w:rsidP="00393B28">
      <w:pPr>
        <w:spacing w:after="120"/>
        <w:jc w:val="center"/>
      </w:pPr>
    </w:p>
    <w:p w:rsidR="00393B28" w:rsidRPr="0090159E" w:rsidRDefault="000477CA" w:rsidP="00393B28">
      <w:pPr>
        <w:spacing w:after="120"/>
        <w:jc w:val="center"/>
        <w:rPr>
          <w:b/>
        </w:rPr>
      </w:pPr>
      <w:r>
        <w:rPr>
          <w:b/>
        </w:rPr>
        <w:t xml:space="preserve">  «</w:t>
      </w:r>
      <w:proofErr w:type="spellStart"/>
      <w:r>
        <w:rPr>
          <w:b/>
        </w:rPr>
        <w:t>Аватар</w:t>
      </w:r>
      <w:proofErr w:type="spellEnd"/>
      <w:r>
        <w:rPr>
          <w:b/>
        </w:rPr>
        <w:t xml:space="preserve"> жестового языка</w:t>
      </w:r>
      <w:r w:rsidR="00393B28">
        <w:rPr>
          <w:b/>
        </w:rPr>
        <w:t>»</w:t>
      </w:r>
    </w:p>
    <w:p w:rsidR="00393B28" w:rsidRPr="0090159E" w:rsidRDefault="001E7CBC" w:rsidP="00393B28">
      <w:pPr>
        <w:spacing w:after="120"/>
        <w:jc w:val="center"/>
        <w:rPr>
          <w:b/>
        </w:rPr>
      </w:pPr>
      <w:r>
        <w:rPr>
          <w:b/>
        </w:rPr>
        <w:t>РУКОВОДСТВО ОПЕРАТОРА</w:t>
      </w:r>
    </w:p>
    <w:p w:rsidR="00393B28" w:rsidRPr="0090159E" w:rsidRDefault="000477CA" w:rsidP="00393B28">
      <w:pPr>
        <w:spacing w:after="120"/>
        <w:jc w:val="center"/>
        <w:rPr>
          <w:b/>
        </w:rPr>
      </w:pPr>
      <w:r>
        <w:rPr>
          <w:b/>
        </w:rPr>
        <w:t>А.В.00000-00 00</w:t>
      </w:r>
      <w:r w:rsidR="00393B28" w:rsidRPr="0090159E">
        <w:rPr>
          <w:b/>
        </w:rPr>
        <w:t xml:space="preserve"> </w:t>
      </w:r>
      <w:r>
        <w:rPr>
          <w:b/>
        </w:rPr>
        <w:t>00-0</w:t>
      </w:r>
    </w:p>
    <w:p w:rsidR="00393B28" w:rsidRPr="0090159E" w:rsidRDefault="00393B28" w:rsidP="00393B28">
      <w:pPr>
        <w:spacing w:after="120"/>
        <w:jc w:val="center"/>
        <w:rPr>
          <w:b/>
        </w:rPr>
      </w:pPr>
      <w:r w:rsidRPr="0090159E">
        <w:rPr>
          <w:b/>
        </w:rPr>
        <w:t>Листов</w:t>
      </w:r>
      <w:r w:rsidR="000477CA">
        <w:rPr>
          <w:b/>
        </w:rPr>
        <w:t xml:space="preserve"> </w:t>
      </w:r>
      <w:r w:rsidR="00AC41A9">
        <w:rPr>
          <w:b/>
        </w:rPr>
        <w:t>7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503F45">
      <w:pPr>
        <w:spacing w:after="120"/>
        <w:ind w:firstLine="0"/>
      </w:pPr>
    </w:p>
    <w:p w:rsidR="00393B28" w:rsidRPr="0090159E" w:rsidRDefault="00393B28" w:rsidP="00393B28">
      <w:pPr>
        <w:spacing w:after="120"/>
        <w:jc w:val="center"/>
      </w:pPr>
    </w:p>
    <w:p w:rsidR="00393B28" w:rsidRPr="0090159E" w:rsidRDefault="00393B28" w:rsidP="00393B28">
      <w:pPr>
        <w:spacing w:after="120"/>
        <w:jc w:val="center"/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spacing w:after="120"/>
      </w:pPr>
    </w:p>
    <w:p w:rsidR="00393B28" w:rsidRDefault="00393B28" w:rsidP="00393B28">
      <w:pPr>
        <w:spacing w:after="120"/>
      </w:pPr>
    </w:p>
    <w:p w:rsidR="00393B28" w:rsidRDefault="00393B28" w:rsidP="00393B28">
      <w:pPr>
        <w:spacing w:after="120"/>
      </w:pPr>
    </w:p>
    <w:p w:rsidR="00393B28" w:rsidRPr="0090159E" w:rsidRDefault="00393B28" w:rsidP="00393B28">
      <w:pPr>
        <w:spacing w:after="120"/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pStyle w:val="tdnontocunorderedcaption"/>
        <w:jc w:val="both"/>
        <w:rPr>
          <w:rFonts w:ascii="Times New Roman" w:hAnsi="Times New Roman" w:cs="Times New Roman"/>
          <w:szCs w:val="24"/>
        </w:rPr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</w:p>
    <w:p w:rsidR="00393B28" w:rsidRPr="0090159E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2020</w:t>
      </w:r>
    </w:p>
    <w:p w:rsidR="00393B28" w:rsidRDefault="00393B28" w:rsidP="00393B28">
      <w:pPr>
        <w:pStyle w:val="11"/>
        <w:tabs>
          <w:tab w:val="left" w:pos="1120"/>
          <w:tab w:val="right" w:leader="dot" w:pos="9345"/>
        </w:tabs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668"/>
        <w:gridCol w:w="4010"/>
        <w:gridCol w:w="666"/>
      </w:tblGrid>
      <w:tr w:rsidR="00393B28" w:rsidRPr="0090159E" w:rsidTr="001012DF">
        <w:trPr>
          <w:trHeight w:val="66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СОГЛАСОВАНО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УТВЕРЖДАЮ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50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Генеральный директор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Директор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C92100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71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>» с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</w:t>
            </w: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</w:tbl>
    <w:p w:rsidR="00393B28" w:rsidRPr="0090159E" w:rsidRDefault="00393B28" w:rsidP="00393B28">
      <w:pPr>
        <w:spacing w:after="120"/>
        <w:jc w:val="center"/>
        <w:rPr>
          <w:b/>
        </w:rPr>
      </w:pPr>
    </w:p>
    <w:p w:rsidR="00503F45" w:rsidRDefault="00503F45" w:rsidP="00503F45">
      <w:pPr>
        <w:jc w:val="center"/>
      </w:pPr>
      <w:r>
        <w:rPr>
          <w:shd w:val="clear" w:color="auto" w:fill="FFFFFF"/>
        </w:rPr>
        <w:t>МОДЕЛЬ ДЛЯ СОЗДАНИЯ ЖЕСТОВ РУССКОГО ЖЕСТОВОГО ЯЗЫКА</w:t>
      </w:r>
    </w:p>
    <w:p w:rsidR="00503F45" w:rsidRPr="00945430" w:rsidRDefault="00503F45" w:rsidP="00503F45">
      <w:pPr>
        <w:spacing w:after="120"/>
        <w:jc w:val="center"/>
      </w:pPr>
      <w:r>
        <w:t>«</w:t>
      </w:r>
      <w:proofErr w:type="spellStart"/>
      <w:r>
        <w:t>Аватар</w:t>
      </w:r>
      <w:proofErr w:type="spellEnd"/>
      <w:r>
        <w:t xml:space="preserve"> жестового языка</w:t>
      </w:r>
      <w:r w:rsidRPr="00945430">
        <w:t>»</w:t>
      </w:r>
    </w:p>
    <w:p w:rsidR="00503F45" w:rsidRDefault="00503F45" w:rsidP="00503F45">
      <w:pPr>
        <w:spacing w:after="120"/>
        <w:jc w:val="center"/>
      </w:pPr>
      <w:r>
        <w:t>ПРОГРАММНОЕ ОБЕСПЕЧЕНИЕ</w:t>
      </w:r>
    </w:p>
    <w:p w:rsidR="000E265E" w:rsidRPr="00945430" w:rsidRDefault="000E265E" w:rsidP="00393B28">
      <w:pPr>
        <w:spacing w:after="120"/>
        <w:jc w:val="center"/>
      </w:pPr>
    </w:p>
    <w:p w:rsidR="00393B28" w:rsidRDefault="000E265E" w:rsidP="00393B28">
      <w:pPr>
        <w:spacing w:after="120"/>
        <w:jc w:val="center"/>
        <w:rPr>
          <w:b/>
        </w:rPr>
      </w:pPr>
      <w:r>
        <w:rPr>
          <w:b/>
        </w:rPr>
        <w:t>«</w:t>
      </w:r>
      <w:proofErr w:type="spellStart"/>
      <w:r w:rsidRPr="000E265E">
        <w:rPr>
          <w:b/>
        </w:rPr>
        <w:t>Аватар</w:t>
      </w:r>
      <w:proofErr w:type="spellEnd"/>
      <w:r w:rsidRPr="000E265E">
        <w:rPr>
          <w:b/>
        </w:rPr>
        <w:t xml:space="preserve"> жестового языка</w:t>
      </w:r>
      <w:r w:rsidR="00393B28">
        <w:rPr>
          <w:b/>
        </w:rPr>
        <w:t>»</w:t>
      </w:r>
    </w:p>
    <w:p w:rsidR="001E7CBC" w:rsidRPr="0090159E" w:rsidRDefault="001E7CBC" w:rsidP="001E7CBC">
      <w:pPr>
        <w:spacing w:after="120"/>
        <w:jc w:val="center"/>
        <w:rPr>
          <w:b/>
        </w:rPr>
      </w:pPr>
      <w:r>
        <w:rPr>
          <w:b/>
        </w:rPr>
        <w:t>РУКОВОДСТВО ОПЕРАТОРА</w:t>
      </w:r>
    </w:p>
    <w:p w:rsidR="00393B28" w:rsidRPr="00862454" w:rsidRDefault="00393B28" w:rsidP="00393B28">
      <w:pPr>
        <w:spacing w:after="120"/>
        <w:jc w:val="center"/>
      </w:pPr>
      <w:r w:rsidRPr="00862454">
        <w:t>ЛИСТ УТВЕРЖДЕНИЯ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0E265E" w:rsidRDefault="000E265E" w:rsidP="00393B28">
      <w:pPr>
        <w:spacing w:after="120"/>
        <w:jc w:val="center"/>
      </w:pPr>
      <w:r w:rsidRPr="000E265E">
        <w:t>А.В.00000-00 00 00-0-ЛУ</w:t>
      </w:r>
    </w:p>
    <w:p w:rsidR="00393B28" w:rsidRPr="00862454" w:rsidRDefault="000E265E" w:rsidP="00393B28">
      <w:pPr>
        <w:spacing w:after="120"/>
        <w:jc w:val="center"/>
      </w:pPr>
      <w:r>
        <w:t xml:space="preserve">Листов </w:t>
      </w:r>
      <w:r w:rsidR="00AC41A9">
        <w:t>7</w:t>
      </w:r>
    </w:p>
    <w:p w:rsidR="00393B28" w:rsidRPr="0090159E" w:rsidRDefault="00393B28" w:rsidP="00393B28">
      <w:pPr>
        <w:spacing w:after="120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668"/>
        <w:gridCol w:w="4010"/>
        <w:gridCol w:w="666"/>
      </w:tblGrid>
      <w:tr w:rsidR="00393B28" w:rsidRPr="0090159E" w:rsidTr="001012DF">
        <w:trPr>
          <w:trHeight w:val="66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СОГЛАСОВАНО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СОГЛАСОВАНО</w:t>
            </w:r>
          </w:p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50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инженер-программист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297225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</w:t>
            </w:r>
            <w:r w:rsidR="00297225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  <w:tr w:rsidR="00393B28" w:rsidRPr="00C92100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297225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C92100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71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0E265E">
            <w:pPr>
              <w:pStyle w:val="tdtable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</w:t>
            </w: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</w:tbl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  <w:sectPr w:rsidR="00393B28" w:rsidSect="002D7AE2">
          <w:head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  <w:r>
        <w:rPr>
          <w:rFonts w:ascii="Times New Roman" w:hAnsi="Times New Roman" w:cs="Times New Roman"/>
          <w:szCs w:val="24"/>
        </w:rPr>
        <w:t>2020</w:t>
      </w:r>
    </w:p>
    <w:p w:rsidR="00AC41A9" w:rsidRPr="00AC41A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AC41A9">
        <w:rPr>
          <w:rFonts w:ascii="Times New Roman" w:hAnsi="Times New Roman" w:cs="Times New Roman"/>
          <w:b w:val="0"/>
          <w:sz w:val="28"/>
          <w:szCs w:val="28"/>
        </w:rPr>
        <w:lastRenderedPageBreak/>
        <w:fldChar w:fldCharType="begin"/>
      </w:r>
      <w:r w:rsidRPr="00AC41A9">
        <w:rPr>
          <w:rFonts w:ascii="Times New Roman" w:hAnsi="Times New Roman" w:cs="Times New Roman"/>
          <w:b w:val="0"/>
          <w:sz w:val="28"/>
          <w:szCs w:val="28"/>
        </w:rPr>
        <w:instrText xml:space="preserve"> TOC \o "1-2" \u </w:instrText>
      </w:r>
      <w:r w:rsidRPr="00AC41A9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 w:rsidR="00AC41A9" w:rsidRPr="00AC41A9">
        <w:rPr>
          <w:rFonts w:ascii="Times New Roman" w:hAnsi="Times New Roman" w:cs="Times New Roman"/>
          <w:b w:val="0"/>
          <w:noProof/>
          <w:sz w:val="28"/>
          <w:szCs w:val="28"/>
        </w:rPr>
        <w:t>1</w:t>
      </w:r>
      <w:r w:rsidR="00AC41A9" w:rsidRPr="00AC41A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="00AC41A9" w:rsidRPr="00AC41A9">
        <w:rPr>
          <w:rFonts w:ascii="Times New Roman" w:hAnsi="Times New Roman" w:cs="Times New Roman"/>
          <w:b w:val="0"/>
          <w:noProof/>
          <w:sz w:val="28"/>
          <w:szCs w:val="28"/>
        </w:rPr>
        <w:t>Назначение программы</w:t>
      </w:r>
      <w:r w:rsidR="00AC41A9" w:rsidRPr="00AC41A9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="00AC41A9" w:rsidRPr="00AC41A9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="00AC41A9" w:rsidRPr="00AC41A9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_Toc59825469 \h </w:instrText>
      </w:r>
      <w:r w:rsidR="00AC41A9" w:rsidRPr="00AC41A9">
        <w:rPr>
          <w:rFonts w:ascii="Times New Roman" w:hAnsi="Times New Roman" w:cs="Times New Roman"/>
          <w:b w:val="0"/>
          <w:noProof/>
          <w:sz w:val="28"/>
          <w:szCs w:val="28"/>
        </w:rPr>
      </w:r>
      <w:r w:rsidR="00AC41A9" w:rsidRPr="00AC41A9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AC41A9" w:rsidRPr="00AC41A9">
        <w:rPr>
          <w:rFonts w:ascii="Times New Roman" w:hAnsi="Times New Roman" w:cs="Times New Roman"/>
          <w:b w:val="0"/>
          <w:noProof/>
          <w:sz w:val="28"/>
          <w:szCs w:val="28"/>
        </w:rPr>
        <w:t>4</w:t>
      </w:r>
      <w:r w:rsidR="00AC41A9" w:rsidRPr="00AC41A9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AC41A9" w:rsidRPr="00AC41A9" w:rsidRDefault="00AC41A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AC41A9">
        <w:rPr>
          <w:rFonts w:cs="Times New Roman"/>
          <w:noProof/>
          <w:szCs w:val="28"/>
        </w:rPr>
        <w:t>1.1</w:t>
      </w:r>
      <w:r w:rsidRPr="00AC41A9">
        <w:rPr>
          <w:rFonts w:eastAsiaTheme="minorEastAsia" w:cs="Times New Roman"/>
          <w:noProof/>
          <w:szCs w:val="28"/>
          <w:lang w:eastAsia="ru-RU"/>
        </w:rPr>
        <w:tab/>
      </w:r>
      <w:r w:rsidRPr="00AC41A9">
        <w:rPr>
          <w:rFonts w:cs="Times New Roman"/>
          <w:noProof/>
          <w:szCs w:val="28"/>
        </w:rPr>
        <w:t>Краткая характеристика области применения</w:t>
      </w:r>
      <w:r w:rsidRPr="00AC41A9">
        <w:rPr>
          <w:rFonts w:cs="Times New Roman"/>
          <w:noProof/>
          <w:szCs w:val="28"/>
        </w:rPr>
        <w:tab/>
      </w:r>
      <w:r w:rsidRPr="00AC41A9">
        <w:rPr>
          <w:rFonts w:cs="Times New Roman"/>
          <w:noProof/>
          <w:szCs w:val="28"/>
        </w:rPr>
        <w:fldChar w:fldCharType="begin"/>
      </w:r>
      <w:r w:rsidRPr="00AC41A9">
        <w:rPr>
          <w:rFonts w:cs="Times New Roman"/>
          <w:noProof/>
          <w:szCs w:val="28"/>
        </w:rPr>
        <w:instrText xml:space="preserve"> PAGEREF _Toc59825470 \h </w:instrText>
      </w:r>
      <w:r w:rsidRPr="00AC41A9">
        <w:rPr>
          <w:rFonts w:cs="Times New Roman"/>
          <w:noProof/>
          <w:szCs w:val="28"/>
        </w:rPr>
      </w:r>
      <w:r w:rsidRPr="00AC41A9">
        <w:rPr>
          <w:rFonts w:cs="Times New Roman"/>
          <w:noProof/>
          <w:szCs w:val="28"/>
        </w:rPr>
        <w:fldChar w:fldCharType="separate"/>
      </w:r>
      <w:r w:rsidRPr="00AC41A9">
        <w:rPr>
          <w:rFonts w:cs="Times New Roman"/>
          <w:noProof/>
          <w:szCs w:val="28"/>
        </w:rPr>
        <w:t>4</w:t>
      </w:r>
      <w:r w:rsidRPr="00AC41A9">
        <w:rPr>
          <w:rFonts w:cs="Times New Roman"/>
          <w:noProof/>
          <w:szCs w:val="28"/>
        </w:rPr>
        <w:fldChar w:fldCharType="end"/>
      </w:r>
    </w:p>
    <w:p w:rsidR="00AC41A9" w:rsidRPr="00AC41A9" w:rsidRDefault="00AC41A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AC41A9">
        <w:rPr>
          <w:rFonts w:cs="Times New Roman"/>
          <w:noProof/>
          <w:szCs w:val="28"/>
        </w:rPr>
        <w:t>1.2</w:t>
      </w:r>
      <w:r w:rsidRPr="00AC41A9">
        <w:rPr>
          <w:rFonts w:eastAsiaTheme="minorEastAsia" w:cs="Times New Roman"/>
          <w:noProof/>
          <w:szCs w:val="28"/>
          <w:lang w:eastAsia="ru-RU"/>
        </w:rPr>
        <w:tab/>
      </w:r>
      <w:r w:rsidRPr="00AC41A9">
        <w:rPr>
          <w:rFonts w:cs="Times New Roman"/>
          <w:noProof/>
          <w:szCs w:val="28"/>
        </w:rPr>
        <w:t>Функциональное назначение</w:t>
      </w:r>
      <w:r w:rsidRPr="00AC41A9">
        <w:rPr>
          <w:rFonts w:cs="Times New Roman"/>
          <w:noProof/>
          <w:szCs w:val="28"/>
        </w:rPr>
        <w:tab/>
      </w:r>
      <w:r w:rsidRPr="00AC41A9">
        <w:rPr>
          <w:rFonts w:cs="Times New Roman"/>
          <w:noProof/>
          <w:szCs w:val="28"/>
        </w:rPr>
        <w:fldChar w:fldCharType="begin"/>
      </w:r>
      <w:r w:rsidRPr="00AC41A9">
        <w:rPr>
          <w:rFonts w:cs="Times New Roman"/>
          <w:noProof/>
          <w:szCs w:val="28"/>
        </w:rPr>
        <w:instrText xml:space="preserve"> PAGEREF _Toc59825471 \h </w:instrText>
      </w:r>
      <w:r w:rsidRPr="00AC41A9">
        <w:rPr>
          <w:rFonts w:cs="Times New Roman"/>
          <w:noProof/>
          <w:szCs w:val="28"/>
        </w:rPr>
      </w:r>
      <w:r w:rsidRPr="00AC41A9">
        <w:rPr>
          <w:rFonts w:cs="Times New Roman"/>
          <w:noProof/>
          <w:szCs w:val="28"/>
        </w:rPr>
        <w:fldChar w:fldCharType="separate"/>
      </w:r>
      <w:r w:rsidRPr="00AC41A9">
        <w:rPr>
          <w:rFonts w:cs="Times New Roman"/>
          <w:noProof/>
          <w:szCs w:val="28"/>
        </w:rPr>
        <w:t>4</w:t>
      </w:r>
      <w:r w:rsidRPr="00AC41A9">
        <w:rPr>
          <w:rFonts w:cs="Times New Roman"/>
          <w:noProof/>
          <w:szCs w:val="28"/>
        </w:rPr>
        <w:fldChar w:fldCharType="end"/>
      </w:r>
    </w:p>
    <w:p w:rsidR="00AC41A9" w:rsidRPr="00AC41A9" w:rsidRDefault="00AC41A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AC41A9">
        <w:rPr>
          <w:rFonts w:cs="Times New Roman"/>
          <w:noProof/>
          <w:szCs w:val="28"/>
        </w:rPr>
        <w:t>1.3</w:t>
      </w:r>
      <w:r w:rsidRPr="00AC41A9">
        <w:rPr>
          <w:rFonts w:eastAsiaTheme="minorEastAsia" w:cs="Times New Roman"/>
          <w:noProof/>
          <w:szCs w:val="28"/>
          <w:lang w:eastAsia="ru-RU"/>
        </w:rPr>
        <w:tab/>
      </w:r>
      <w:r w:rsidRPr="00AC41A9">
        <w:rPr>
          <w:rFonts w:cs="Times New Roman"/>
          <w:noProof/>
          <w:szCs w:val="28"/>
        </w:rPr>
        <w:t>Эксплуатационное назначение</w:t>
      </w:r>
      <w:r w:rsidRPr="00AC41A9">
        <w:rPr>
          <w:rFonts w:cs="Times New Roman"/>
          <w:noProof/>
          <w:szCs w:val="28"/>
        </w:rPr>
        <w:tab/>
      </w:r>
      <w:r w:rsidRPr="00AC41A9">
        <w:rPr>
          <w:rFonts w:cs="Times New Roman"/>
          <w:noProof/>
          <w:szCs w:val="28"/>
        </w:rPr>
        <w:fldChar w:fldCharType="begin"/>
      </w:r>
      <w:r w:rsidRPr="00AC41A9">
        <w:rPr>
          <w:rFonts w:cs="Times New Roman"/>
          <w:noProof/>
          <w:szCs w:val="28"/>
        </w:rPr>
        <w:instrText xml:space="preserve"> PAGEREF _Toc59825472 \h </w:instrText>
      </w:r>
      <w:r w:rsidRPr="00AC41A9">
        <w:rPr>
          <w:rFonts w:cs="Times New Roman"/>
          <w:noProof/>
          <w:szCs w:val="28"/>
        </w:rPr>
      </w:r>
      <w:r w:rsidRPr="00AC41A9">
        <w:rPr>
          <w:rFonts w:cs="Times New Roman"/>
          <w:noProof/>
          <w:szCs w:val="28"/>
        </w:rPr>
        <w:fldChar w:fldCharType="separate"/>
      </w:r>
      <w:r w:rsidRPr="00AC41A9">
        <w:rPr>
          <w:rFonts w:cs="Times New Roman"/>
          <w:noProof/>
          <w:szCs w:val="28"/>
        </w:rPr>
        <w:t>4</w:t>
      </w:r>
      <w:r w:rsidRPr="00AC41A9">
        <w:rPr>
          <w:rFonts w:cs="Times New Roman"/>
          <w:noProof/>
          <w:szCs w:val="28"/>
        </w:rPr>
        <w:fldChar w:fldCharType="end"/>
      </w:r>
    </w:p>
    <w:p w:rsidR="00AC41A9" w:rsidRPr="00AC41A9" w:rsidRDefault="00AC41A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AC41A9">
        <w:rPr>
          <w:rFonts w:cs="Times New Roman"/>
          <w:noProof/>
          <w:szCs w:val="28"/>
        </w:rPr>
        <w:t>1.4</w:t>
      </w:r>
      <w:r w:rsidRPr="00AC41A9">
        <w:rPr>
          <w:rFonts w:eastAsiaTheme="minorEastAsia" w:cs="Times New Roman"/>
          <w:noProof/>
          <w:szCs w:val="28"/>
          <w:lang w:eastAsia="ru-RU"/>
        </w:rPr>
        <w:tab/>
      </w:r>
      <w:r w:rsidRPr="00AC41A9">
        <w:rPr>
          <w:rFonts w:cs="Times New Roman"/>
          <w:noProof/>
          <w:szCs w:val="28"/>
        </w:rPr>
        <w:t>Состав функций</w:t>
      </w:r>
      <w:r w:rsidRPr="00AC41A9">
        <w:rPr>
          <w:rFonts w:cs="Times New Roman"/>
          <w:noProof/>
          <w:szCs w:val="28"/>
        </w:rPr>
        <w:tab/>
      </w:r>
      <w:r w:rsidRPr="00AC41A9">
        <w:rPr>
          <w:rFonts w:cs="Times New Roman"/>
          <w:noProof/>
          <w:szCs w:val="28"/>
        </w:rPr>
        <w:fldChar w:fldCharType="begin"/>
      </w:r>
      <w:r w:rsidRPr="00AC41A9">
        <w:rPr>
          <w:rFonts w:cs="Times New Roman"/>
          <w:noProof/>
          <w:szCs w:val="28"/>
        </w:rPr>
        <w:instrText xml:space="preserve"> PAGEREF _Toc59825473 \h </w:instrText>
      </w:r>
      <w:r w:rsidRPr="00AC41A9">
        <w:rPr>
          <w:rFonts w:cs="Times New Roman"/>
          <w:noProof/>
          <w:szCs w:val="28"/>
        </w:rPr>
      </w:r>
      <w:r w:rsidRPr="00AC41A9">
        <w:rPr>
          <w:rFonts w:cs="Times New Roman"/>
          <w:noProof/>
          <w:szCs w:val="28"/>
        </w:rPr>
        <w:fldChar w:fldCharType="separate"/>
      </w:r>
      <w:r w:rsidRPr="00AC41A9">
        <w:rPr>
          <w:rFonts w:cs="Times New Roman"/>
          <w:noProof/>
          <w:szCs w:val="28"/>
        </w:rPr>
        <w:t>4</w:t>
      </w:r>
      <w:r w:rsidRPr="00AC41A9">
        <w:rPr>
          <w:rFonts w:cs="Times New Roman"/>
          <w:noProof/>
          <w:szCs w:val="28"/>
        </w:rPr>
        <w:fldChar w:fldCharType="end"/>
      </w:r>
    </w:p>
    <w:p w:rsidR="00AC41A9" w:rsidRPr="00AC41A9" w:rsidRDefault="00AC41A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t>2</w:t>
      </w:r>
      <w:r w:rsidRPr="00AC41A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t>Условия выполнения программы</w:t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_Toc59825474 \h </w:instrText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t>5</w:t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AC41A9" w:rsidRPr="00AC41A9" w:rsidRDefault="00AC41A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t>3</w:t>
      </w:r>
      <w:r w:rsidRPr="00AC41A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t>Выполнение программы</w:t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_Toc59825475 \h </w:instrText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t>6</w:t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AC41A9" w:rsidRPr="00AC41A9" w:rsidRDefault="00AC41A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AC41A9">
        <w:rPr>
          <w:rFonts w:cs="Times New Roman"/>
          <w:noProof/>
          <w:szCs w:val="28"/>
        </w:rPr>
        <w:t>3.1</w:t>
      </w:r>
      <w:r w:rsidRPr="00AC41A9">
        <w:rPr>
          <w:rFonts w:eastAsiaTheme="minorEastAsia" w:cs="Times New Roman"/>
          <w:noProof/>
          <w:szCs w:val="28"/>
          <w:lang w:eastAsia="ru-RU"/>
        </w:rPr>
        <w:tab/>
      </w:r>
      <w:r w:rsidRPr="00AC41A9">
        <w:rPr>
          <w:rFonts w:cs="Times New Roman"/>
          <w:noProof/>
          <w:szCs w:val="28"/>
        </w:rPr>
        <w:t>Загрузка и запуск программы</w:t>
      </w:r>
      <w:r w:rsidRPr="00AC41A9">
        <w:rPr>
          <w:rFonts w:cs="Times New Roman"/>
          <w:noProof/>
          <w:szCs w:val="28"/>
        </w:rPr>
        <w:tab/>
      </w:r>
      <w:r w:rsidRPr="00AC41A9">
        <w:rPr>
          <w:rFonts w:cs="Times New Roman"/>
          <w:noProof/>
          <w:szCs w:val="28"/>
        </w:rPr>
        <w:fldChar w:fldCharType="begin"/>
      </w:r>
      <w:r w:rsidRPr="00AC41A9">
        <w:rPr>
          <w:rFonts w:cs="Times New Roman"/>
          <w:noProof/>
          <w:szCs w:val="28"/>
        </w:rPr>
        <w:instrText xml:space="preserve"> PAGEREF _Toc59825476 \h </w:instrText>
      </w:r>
      <w:r w:rsidRPr="00AC41A9">
        <w:rPr>
          <w:rFonts w:cs="Times New Roman"/>
          <w:noProof/>
          <w:szCs w:val="28"/>
        </w:rPr>
      </w:r>
      <w:r w:rsidRPr="00AC41A9">
        <w:rPr>
          <w:rFonts w:cs="Times New Roman"/>
          <w:noProof/>
          <w:szCs w:val="28"/>
        </w:rPr>
        <w:fldChar w:fldCharType="separate"/>
      </w:r>
      <w:r w:rsidRPr="00AC41A9">
        <w:rPr>
          <w:rFonts w:cs="Times New Roman"/>
          <w:noProof/>
          <w:szCs w:val="28"/>
        </w:rPr>
        <w:t>6</w:t>
      </w:r>
      <w:r w:rsidRPr="00AC41A9">
        <w:rPr>
          <w:rFonts w:cs="Times New Roman"/>
          <w:noProof/>
          <w:szCs w:val="28"/>
        </w:rPr>
        <w:fldChar w:fldCharType="end"/>
      </w:r>
    </w:p>
    <w:p w:rsidR="00AC41A9" w:rsidRPr="00AC41A9" w:rsidRDefault="00AC41A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AC41A9">
        <w:rPr>
          <w:rFonts w:cs="Times New Roman"/>
          <w:noProof/>
          <w:szCs w:val="28"/>
        </w:rPr>
        <w:t>3.2</w:t>
      </w:r>
      <w:r w:rsidRPr="00AC41A9">
        <w:rPr>
          <w:rFonts w:eastAsiaTheme="minorEastAsia" w:cs="Times New Roman"/>
          <w:noProof/>
          <w:szCs w:val="28"/>
          <w:lang w:eastAsia="ru-RU"/>
        </w:rPr>
        <w:tab/>
      </w:r>
      <w:r w:rsidRPr="00AC41A9">
        <w:rPr>
          <w:rFonts w:cs="Times New Roman"/>
          <w:noProof/>
          <w:szCs w:val="28"/>
        </w:rPr>
        <w:t>Выполнение программы</w:t>
      </w:r>
      <w:r w:rsidRPr="00AC41A9">
        <w:rPr>
          <w:rFonts w:cs="Times New Roman"/>
          <w:noProof/>
          <w:szCs w:val="28"/>
        </w:rPr>
        <w:tab/>
      </w:r>
      <w:r w:rsidRPr="00AC41A9">
        <w:rPr>
          <w:rFonts w:cs="Times New Roman"/>
          <w:noProof/>
          <w:szCs w:val="28"/>
        </w:rPr>
        <w:fldChar w:fldCharType="begin"/>
      </w:r>
      <w:r w:rsidRPr="00AC41A9">
        <w:rPr>
          <w:rFonts w:cs="Times New Roman"/>
          <w:noProof/>
          <w:szCs w:val="28"/>
        </w:rPr>
        <w:instrText xml:space="preserve"> PAGEREF _Toc59825477 \h </w:instrText>
      </w:r>
      <w:r w:rsidRPr="00AC41A9">
        <w:rPr>
          <w:rFonts w:cs="Times New Roman"/>
          <w:noProof/>
          <w:szCs w:val="28"/>
        </w:rPr>
      </w:r>
      <w:r w:rsidRPr="00AC41A9">
        <w:rPr>
          <w:rFonts w:cs="Times New Roman"/>
          <w:noProof/>
          <w:szCs w:val="28"/>
        </w:rPr>
        <w:fldChar w:fldCharType="separate"/>
      </w:r>
      <w:r w:rsidRPr="00AC41A9">
        <w:rPr>
          <w:rFonts w:cs="Times New Roman"/>
          <w:noProof/>
          <w:szCs w:val="28"/>
        </w:rPr>
        <w:t>6</w:t>
      </w:r>
      <w:r w:rsidRPr="00AC41A9">
        <w:rPr>
          <w:rFonts w:cs="Times New Roman"/>
          <w:noProof/>
          <w:szCs w:val="28"/>
        </w:rPr>
        <w:fldChar w:fldCharType="end"/>
      </w:r>
    </w:p>
    <w:p w:rsidR="00AC41A9" w:rsidRPr="00AC41A9" w:rsidRDefault="00AC41A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AC41A9">
        <w:rPr>
          <w:rFonts w:cs="Times New Roman"/>
          <w:noProof/>
          <w:szCs w:val="28"/>
        </w:rPr>
        <w:t>3.3</w:t>
      </w:r>
      <w:r w:rsidRPr="00AC41A9">
        <w:rPr>
          <w:rFonts w:eastAsiaTheme="minorEastAsia" w:cs="Times New Roman"/>
          <w:noProof/>
          <w:szCs w:val="28"/>
          <w:lang w:eastAsia="ru-RU"/>
        </w:rPr>
        <w:tab/>
      </w:r>
      <w:r w:rsidRPr="00AC41A9">
        <w:rPr>
          <w:rFonts w:cs="Times New Roman"/>
          <w:noProof/>
          <w:szCs w:val="28"/>
        </w:rPr>
        <w:t>Завершение работы программы</w:t>
      </w:r>
      <w:r w:rsidRPr="00AC41A9">
        <w:rPr>
          <w:rFonts w:cs="Times New Roman"/>
          <w:noProof/>
          <w:szCs w:val="28"/>
        </w:rPr>
        <w:tab/>
      </w:r>
      <w:r w:rsidRPr="00AC41A9">
        <w:rPr>
          <w:rFonts w:cs="Times New Roman"/>
          <w:noProof/>
          <w:szCs w:val="28"/>
        </w:rPr>
        <w:fldChar w:fldCharType="begin"/>
      </w:r>
      <w:r w:rsidRPr="00AC41A9">
        <w:rPr>
          <w:rFonts w:cs="Times New Roman"/>
          <w:noProof/>
          <w:szCs w:val="28"/>
        </w:rPr>
        <w:instrText xml:space="preserve"> PAGEREF _Toc59825478 \h </w:instrText>
      </w:r>
      <w:r w:rsidRPr="00AC41A9">
        <w:rPr>
          <w:rFonts w:cs="Times New Roman"/>
          <w:noProof/>
          <w:szCs w:val="28"/>
        </w:rPr>
      </w:r>
      <w:r w:rsidRPr="00AC41A9">
        <w:rPr>
          <w:rFonts w:cs="Times New Roman"/>
          <w:noProof/>
          <w:szCs w:val="28"/>
        </w:rPr>
        <w:fldChar w:fldCharType="separate"/>
      </w:r>
      <w:r w:rsidRPr="00AC41A9">
        <w:rPr>
          <w:rFonts w:cs="Times New Roman"/>
          <w:noProof/>
          <w:szCs w:val="28"/>
        </w:rPr>
        <w:t>6</w:t>
      </w:r>
      <w:r w:rsidRPr="00AC41A9">
        <w:rPr>
          <w:rFonts w:cs="Times New Roman"/>
          <w:noProof/>
          <w:szCs w:val="28"/>
        </w:rPr>
        <w:fldChar w:fldCharType="end"/>
      </w:r>
    </w:p>
    <w:p w:rsidR="00AC41A9" w:rsidRPr="00AC41A9" w:rsidRDefault="00AC41A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t>4</w:t>
      </w:r>
      <w:r w:rsidRPr="00AC41A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t>Сообщения опертору</w:t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_Toc59825479 \h </w:instrText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t>7</w:t>
      </w:r>
      <w:r w:rsidRPr="00AC41A9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247F1" w:rsidRDefault="00CA11C9" w:rsidP="00D247F1">
      <w:pPr>
        <w:pStyle w:val="1"/>
        <w:numPr>
          <w:ilvl w:val="0"/>
          <w:numId w:val="1"/>
        </w:numPr>
      </w:pPr>
      <w:r w:rsidRPr="00AC41A9">
        <w:rPr>
          <w:rFonts w:eastAsiaTheme="minorHAnsi" w:cs="Times New Roman"/>
          <w:b w:val="0"/>
        </w:rPr>
        <w:lastRenderedPageBreak/>
        <w:fldChar w:fldCharType="end"/>
      </w:r>
      <w:bookmarkStart w:id="0" w:name="_Toc59825469"/>
      <w:r w:rsidR="004948A0">
        <w:t>Назначение программы</w:t>
      </w:r>
      <w:bookmarkEnd w:id="0"/>
    </w:p>
    <w:p w:rsidR="007407C8" w:rsidRDefault="007407C8" w:rsidP="007407C8">
      <w:pPr>
        <w:pStyle w:val="2"/>
        <w:numPr>
          <w:ilvl w:val="0"/>
          <w:numId w:val="2"/>
        </w:numPr>
      </w:pPr>
      <w:r>
        <w:t xml:space="preserve"> </w:t>
      </w:r>
      <w:bookmarkStart w:id="1" w:name="_Toc59825470"/>
      <w:r>
        <w:t>Краткая характеристика области применения</w:t>
      </w:r>
      <w:bookmarkEnd w:id="1"/>
    </w:p>
    <w:p w:rsidR="007407C8" w:rsidRDefault="00AC1863" w:rsidP="007407C8">
      <w:r>
        <w:t>«</w:t>
      </w:r>
      <w:proofErr w:type="spellStart"/>
      <w:r>
        <w:t>Аватар</w:t>
      </w:r>
      <w:proofErr w:type="spellEnd"/>
      <w:r>
        <w:t xml:space="preserve"> жестового языка» </w:t>
      </w:r>
      <w:r w:rsidR="005435EB">
        <w:t>применяется в качестве дополнения на сайт русского жестового языка.</w:t>
      </w:r>
      <w:r w:rsidR="0060719D">
        <w:t xml:space="preserve"> Администратором и</w:t>
      </w:r>
      <w:r w:rsidR="00B12CB9">
        <w:t xml:space="preserve">спользуется для создания новых жестов с помощью </w:t>
      </w:r>
      <w:r w:rsidR="0060719D">
        <w:t>шаблонов. Пользователь сайта может с по</w:t>
      </w:r>
      <w:r w:rsidR="006A393F">
        <w:t xml:space="preserve">мощью модели просмотреть жест для личных целей. </w:t>
      </w:r>
    </w:p>
    <w:p w:rsidR="00A57F75" w:rsidRDefault="00A57F75" w:rsidP="00A57F75">
      <w:pPr>
        <w:ind w:firstLine="0"/>
      </w:pPr>
    </w:p>
    <w:p w:rsidR="00A57F75" w:rsidRDefault="00A57F75" w:rsidP="008B3AC3">
      <w:pPr>
        <w:pStyle w:val="2"/>
        <w:numPr>
          <w:ilvl w:val="0"/>
          <w:numId w:val="2"/>
        </w:numPr>
      </w:pPr>
      <w:r>
        <w:t xml:space="preserve"> </w:t>
      </w:r>
      <w:bookmarkStart w:id="2" w:name="_Toc59825471"/>
      <w:r>
        <w:t>Функциональное назначение</w:t>
      </w:r>
      <w:bookmarkEnd w:id="2"/>
    </w:p>
    <w:p w:rsidR="00A57F75" w:rsidRDefault="00A57F75" w:rsidP="00A57F75">
      <w:r>
        <w:t>Для пользователя сайта предоставляется возможность просмотра жеста в словаре.</w:t>
      </w:r>
    </w:p>
    <w:p w:rsidR="00A57F75" w:rsidRDefault="00A57F75" w:rsidP="00A57F75">
      <w:r>
        <w:t>Для администратора сайта предоставляется возможность создания жестов с помощью шаблонов и добавление жестов в словарь.</w:t>
      </w:r>
    </w:p>
    <w:p w:rsidR="00A57F75" w:rsidRPr="006B5917" w:rsidRDefault="00A57F75" w:rsidP="00A57F75"/>
    <w:p w:rsidR="00A57F75" w:rsidRDefault="00A57F75" w:rsidP="008B3AC3">
      <w:pPr>
        <w:pStyle w:val="2"/>
        <w:numPr>
          <w:ilvl w:val="0"/>
          <w:numId w:val="2"/>
        </w:numPr>
      </w:pPr>
      <w:r>
        <w:t xml:space="preserve"> </w:t>
      </w:r>
      <w:bookmarkStart w:id="3" w:name="_Toc59825472"/>
      <w:r>
        <w:t>Эксплуатационное назначение</w:t>
      </w:r>
      <w:bookmarkEnd w:id="3"/>
    </w:p>
    <w:p w:rsidR="00A57F75" w:rsidRDefault="00A57F75" w:rsidP="00A57F75">
      <w:pPr>
        <w:rPr>
          <w:rStyle w:val="a8"/>
          <w:color w:val="auto"/>
          <w:u w:val="none"/>
        </w:rPr>
      </w:pPr>
      <w:r>
        <w:t xml:space="preserve">Модель должна эксплуатироваться на сайте </w:t>
      </w:r>
      <w:hyperlink r:id="rId11" w:history="1">
        <w:r w:rsidRPr="00A7532E">
          <w:rPr>
            <w:rStyle w:val="a8"/>
            <w:color w:val="auto"/>
            <w:u w:val="none"/>
          </w:rPr>
          <w:t>https://slovar.jest.su/about</w:t>
        </w:r>
      </w:hyperlink>
      <w:r>
        <w:rPr>
          <w:rStyle w:val="a8"/>
          <w:color w:val="auto"/>
          <w:u w:val="none"/>
        </w:rPr>
        <w:t xml:space="preserve">. Авторизация на сайте с помощью аккаунта пользователя позволяет просматривать жесты. С помощью прав администратора создавать и добавлять жесты в словарь. </w:t>
      </w:r>
    </w:p>
    <w:p w:rsidR="008B3AC3" w:rsidRDefault="008B3AC3" w:rsidP="00A57F75">
      <w:pPr>
        <w:rPr>
          <w:rStyle w:val="a8"/>
          <w:color w:val="auto"/>
          <w:u w:val="none"/>
        </w:rPr>
      </w:pPr>
    </w:p>
    <w:p w:rsidR="008B3AC3" w:rsidRPr="00CA5E7F" w:rsidRDefault="008B3AC3" w:rsidP="008B3AC3">
      <w:pPr>
        <w:pStyle w:val="2"/>
        <w:numPr>
          <w:ilvl w:val="0"/>
          <w:numId w:val="2"/>
        </w:numPr>
      </w:pPr>
      <w:r>
        <w:rPr>
          <w:rStyle w:val="a8"/>
          <w:color w:val="auto"/>
          <w:u w:val="none"/>
        </w:rPr>
        <w:t xml:space="preserve"> </w:t>
      </w:r>
      <w:bookmarkStart w:id="4" w:name="_Toc59825473"/>
      <w:r>
        <w:rPr>
          <w:rStyle w:val="a8"/>
          <w:color w:val="auto"/>
          <w:u w:val="none"/>
        </w:rPr>
        <w:t>Состав функций</w:t>
      </w:r>
      <w:bookmarkEnd w:id="4"/>
    </w:p>
    <w:p w:rsidR="005432F2" w:rsidRDefault="005432F2" w:rsidP="005432F2">
      <w:r>
        <w:t>Добавление последовательности шаблонов движений для формирования жестов является основой задачей администратора.</w:t>
      </w:r>
    </w:p>
    <w:p w:rsidR="00D247F1" w:rsidRDefault="006A7CB3" w:rsidP="00F3683E">
      <w:pPr>
        <w:pStyle w:val="1"/>
        <w:numPr>
          <w:ilvl w:val="0"/>
          <w:numId w:val="1"/>
        </w:numPr>
      </w:pPr>
      <w:bookmarkStart w:id="5" w:name="_Toc59825474"/>
      <w:r>
        <w:lastRenderedPageBreak/>
        <w:t>Условия выполнения программы</w:t>
      </w:r>
      <w:bookmarkEnd w:id="5"/>
    </w:p>
    <w:p w:rsidR="00A041AC" w:rsidRDefault="00530635" w:rsidP="00A041AC">
      <w:r>
        <w:t>Для корректной работы к</w:t>
      </w:r>
      <w:r w:rsidR="00A041AC">
        <w:t xml:space="preserve">омпьютер </w:t>
      </w:r>
      <w:r w:rsidR="007C585C">
        <w:t>оператора</w:t>
      </w:r>
      <w:r>
        <w:t xml:space="preserve"> должен вк</w:t>
      </w:r>
      <w:r w:rsidR="007C585C">
        <w:t>лю</w:t>
      </w:r>
      <w:r>
        <w:t>чать в себя:</w:t>
      </w:r>
    </w:p>
    <w:p w:rsidR="00A041AC" w:rsidRDefault="00A041AC" w:rsidP="00530635">
      <w:pPr>
        <w:pStyle w:val="ac"/>
        <w:numPr>
          <w:ilvl w:val="0"/>
          <w:numId w:val="31"/>
        </w:numPr>
      </w:pPr>
      <w:r>
        <w:t>процессор x86</w:t>
      </w:r>
      <w:r w:rsidR="00B04C6F">
        <w:t xml:space="preserve"> с тактовой частотой, не менее 2</w:t>
      </w:r>
      <w:r>
        <w:t xml:space="preserve"> ГГц;</w:t>
      </w:r>
    </w:p>
    <w:p w:rsidR="00A041AC" w:rsidRDefault="00A041AC" w:rsidP="00530635">
      <w:pPr>
        <w:pStyle w:val="ac"/>
        <w:numPr>
          <w:ilvl w:val="0"/>
          <w:numId w:val="31"/>
        </w:numPr>
      </w:pPr>
      <w:r>
        <w:t>операт</w:t>
      </w:r>
      <w:r w:rsidR="00B04C6F">
        <w:t>ивную память объемом, не менее 2</w:t>
      </w:r>
      <w:r>
        <w:t xml:space="preserve"> Гб;</w:t>
      </w:r>
    </w:p>
    <w:p w:rsidR="00B04C6F" w:rsidRDefault="00B04C6F" w:rsidP="00B04C6F">
      <w:pPr>
        <w:pStyle w:val="ac"/>
        <w:numPr>
          <w:ilvl w:val="0"/>
          <w:numId w:val="31"/>
        </w:numPr>
      </w:pPr>
      <w:r>
        <w:t>видеокарта с видеопамятью 512 Мб и больше;</w:t>
      </w:r>
    </w:p>
    <w:p w:rsidR="00A041AC" w:rsidRDefault="00A041AC" w:rsidP="00530635">
      <w:pPr>
        <w:pStyle w:val="ac"/>
        <w:numPr>
          <w:ilvl w:val="0"/>
          <w:numId w:val="31"/>
        </w:numPr>
      </w:pPr>
      <w:r>
        <w:t>видеокарту, монитор, мышь, клавиатура.</w:t>
      </w:r>
      <w:bookmarkStart w:id="6" w:name="_GoBack"/>
      <w:bookmarkEnd w:id="6"/>
    </w:p>
    <w:p w:rsidR="00D247F1" w:rsidRDefault="007C585C" w:rsidP="00F3683E">
      <w:pPr>
        <w:pStyle w:val="1"/>
        <w:numPr>
          <w:ilvl w:val="0"/>
          <w:numId w:val="1"/>
        </w:numPr>
      </w:pPr>
      <w:bookmarkStart w:id="7" w:name="_Toc59825475"/>
      <w:r>
        <w:lastRenderedPageBreak/>
        <w:t>Выполнение программы</w:t>
      </w:r>
      <w:bookmarkEnd w:id="7"/>
    </w:p>
    <w:p w:rsidR="001819E8" w:rsidRDefault="00AC72E7" w:rsidP="00AC72E7">
      <w:pPr>
        <w:pStyle w:val="2"/>
        <w:numPr>
          <w:ilvl w:val="0"/>
          <w:numId w:val="35"/>
        </w:numPr>
      </w:pPr>
      <w:r>
        <w:t xml:space="preserve"> </w:t>
      </w:r>
      <w:bookmarkStart w:id="8" w:name="_Toc59825476"/>
      <w:r w:rsidR="00152887" w:rsidRPr="00AC72E7">
        <w:t>Загрузка</w:t>
      </w:r>
      <w:r w:rsidR="00152887">
        <w:t xml:space="preserve"> и запуск</w:t>
      </w:r>
      <w:bookmarkEnd w:id="8"/>
    </w:p>
    <w:p w:rsidR="00152887" w:rsidRDefault="00152887" w:rsidP="00152887">
      <w:r>
        <w:t xml:space="preserve">Модель находится на веб-странице, поэтому для запуска модели необходимо открыть </w:t>
      </w:r>
      <w:r w:rsidR="00C61C88">
        <w:t>веб-страницу сайта, авторизоваться на ней под логином и паролем администратора</w:t>
      </w:r>
      <w:r w:rsidR="00AC72E7">
        <w:t>, после чего ему будет доступна возможность добавления и изменения жестового слова для модели.</w:t>
      </w:r>
    </w:p>
    <w:p w:rsidR="00AC72E7" w:rsidRDefault="00AC72E7" w:rsidP="00152887"/>
    <w:p w:rsidR="00AC72E7" w:rsidRDefault="00AC72E7" w:rsidP="00AC72E7">
      <w:pPr>
        <w:pStyle w:val="2"/>
        <w:numPr>
          <w:ilvl w:val="0"/>
          <w:numId w:val="35"/>
        </w:numPr>
      </w:pPr>
      <w:r>
        <w:t xml:space="preserve"> </w:t>
      </w:r>
      <w:bookmarkStart w:id="9" w:name="_Toc59825477"/>
      <w:r>
        <w:t>Выполнение</w:t>
      </w:r>
      <w:bookmarkEnd w:id="9"/>
    </w:p>
    <w:p w:rsidR="000E3E90" w:rsidRDefault="000E3E90" w:rsidP="000E3E90">
      <w:r>
        <w:t>Добавление последовательности шаблонов движений для формирования жестов является основой задачей администратора.</w:t>
      </w:r>
    </w:p>
    <w:p w:rsidR="00AC72E7" w:rsidRDefault="007D1DA5" w:rsidP="00AC72E7">
      <w:r>
        <w:t>Для этого необходимо воспользоваться интерфейсом администратора, созданным специально для создания новых жестов.</w:t>
      </w:r>
    </w:p>
    <w:p w:rsidR="000E3E90" w:rsidRDefault="000E3E90" w:rsidP="00AC72E7"/>
    <w:p w:rsidR="000E3E90" w:rsidRDefault="000E3E90" w:rsidP="000E3E90">
      <w:pPr>
        <w:pStyle w:val="2"/>
        <w:numPr>
          <w:ilvl w:val="0"/>
          <w:numId w:val="35"/>
        </w:numPr>
      </w:pPr>
      <w:r>
        <w:t xml:space="preserve"> </w:t>
      </w:r>
      <w:bookmarkStart w:id="10" w:name="_Toc59825478"/>
      <w:r>
        <w:t>Завершение работы</w:t>
      </w:r>
      <w:bookmarkEnd w:id="10"/>
    </w:p>
    <w:p w:rsidR="00D66842" w:rsidRDefault="00D66842" w:rsidP="00D66842">
      <w:r>
        <w:t>Для завершения работы необходимо закрыть сайт.</w:t>
      </w:r>
    </w:p>
    <w:p w:rsidR="00D66842" w:rsidRPr="00D66842" w:rsidRDefault="00D66842" w:rsidP="00D66842"/>
    <w:p w:rsidR="00D247F1" w:rsidRDefault="00D66842" w:rsidP="00F3683E">
      <w:pPr>
        <w:pStyle w:val="1"/>
        <w:numPr>
          <w:ilvl w:val="0"/>
          <w:numId w:val="1"/>
        </w:numPr>
      </w:pPr>
      <w:bookmarkStart w:id="11" w:name="_Toc59825479"/>
      <w:r>
        <w:lastRenderedPageBreak/>
        <w:t>Сообщения опертору</w:t>
      </w:r>
      <w:bookmarkEnd w:id="11"/>
    </w:p>
    <w:p w:rsidR="00A86D51" w:rsidRPr="00A86D51" w:rsidRDefault="00AC41A9" w:rsidP="00AA00E7">
      <w:r>
        <w:t>Сообщения оператору не предусмотрены.</w:t>
      </w:r>
    </w:p>
    <w:sectPr w:rsidR="00A86D51" w:rsidRPr="00A86D51" w:rsidSect="00480FA4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49C" w:rsidRDefault="000F549C" w:rsidP="00D40EBF">
      <w:pPr>
        <w:spacing w:line="240" w:lineRule="auto"/>
      </w:pPr>
      <w:r>
        <w:separator/>
      </w:r>
    </w:p>
  </w:endnote>
  <w:endnote w:type="continuationSeparator" w:id="0">
    <w:p w:rsidR="000F549C" w:rsidRDefault="000F549C" w:rsidP="00D4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B28" w:rsidRDefault="00393B28" w:rsidP="009F0056">
    <w:pPr>
      <w:pStyle w:val="a5"/>
      <w:ind w:firstLine="0"/>
    </w:pPr>
  </w:p>
  <w:p w:rsidR="00393B28" w:rsidRDefault="00393B2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4689871"/>
      <w:docPartObj>
        <w:docPartGallery w:val="Page Numbers (Bottom of Page)"/>
        <w:docPartUnique/>
      </w:docPartObj>
    </w:sdtPr>
    <w:sdtEndPr/>
    <w:sdtContent>
      <w:p w:rsidR="00480FA4" w:rsidRDefault="00480F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C6F">
          <w:rPr>
            <w:noProof/>
          </w:rPr>
          <w:t>7</w:t>
        </w:r>
        <w:r>
          <w:fldChar w:fldCharType="end"/>
        </w:r>
      </w:p>
    </w:sdtContent>
  </w:sdt>
  <w:p w:rsidR="00D40EBF" w:rsidRDefault="00D40E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49C" w:rsidRDefault="000F549C" w:rsidP="00D40EBF">
      <w:pPr>
        <w:spacing w:line="240" w:lineRule="auto"/>
      </w:pPr>
      <w:r>
        <w:separator/>
      </w:r>
    </w:p>
  </w:footnote>
  <w:footnote w:type="continuationSeparator" w:id="0">
    <w:p w:rsidR="000F549C" w:rsidRDefault="000F549C" w:rsidP="00D40E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B28" w:rsidRDefault="00393B28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393B28" w:rsidRDefault="00393B28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393B28" w:rsidRDefault="00393B28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C59638C" wp14:editId="0C4CDAFD">
          <wp:simplePos x="0" y="0"/>
          <wp:positionH relativeFrom="column">
            <wp:posOffset>-647065</wp:posOffset>
          </wp:positionH>
          <wp:positionV relativeFrom="paragraph">
            <wp:posOffset>3995053</wp:posOffset>
          </wp:positionV>
          <wp:extent cx="1066800" cy="5315585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315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FA4" w:rsidRDefault="00480FA4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480FA4" w:rsidRDefault="00480FA4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480FA4" w:rsidRDefault="00480FA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574"/>
    <w:multiLevelType w:val="multilevel"/>
    <w:tmpl w:val="BCB0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824EB"/>
    <w:multiLevelType w:val="hybridMultilevel"/>
    <w:tmpl w:val="EB468C7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798149C"/>
    <w:multiLevelType w:val="hybridMultilevel"/>
    <w:tmpl w:val="74C41CEE"/>
    <w:lvl w:ilvl="0" w:tplc="47A2A44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92C13DA"/>
    <w:multiLevelType w:val="hybridMultilevel"/>
    <w:tmpl w:val="456250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93A34C9"/>
    <w:multiLevelType w:val="hybridMultilevel"/>
    <w:tmpl w:val="62E2F38E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623570"/>
    <w:multiLevelType w:val="hybridMultilevel"/>
    <w:tmpl w:val="994212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2BA25A0"/>
    <w:multiLevelType w:val="hybridMultilevel"/>
    <w:tmpl w:val="5B9AA756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3723306"/>
    <w:multiLevelType w:val="hybridMultilevel"/>
    <w:tmpl w:val="5EE62F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59516E0"/>
    <w:multiLevelType w:val="multilevel"/>
    <w:tmpl w:val="7982048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>
    <w:nsid w:val="1C61708B"/>
    <w:multiLevelType w:val="hybridMultilevel"/>
    <w:tmpl w:val="938A88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D255C4A"/>
    <w:multiLevelType w:val="hybridMultilevel"/>
    <w:tmpl w:val="0E82F0B6"/>
    <w:lvl w:ilvl="0" w:tplc="47A2A44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DE178F9"/>
    <w:multiLevelType w:val="hybridMultilevel"/>
    <w:tmpl w:val="65E2E9CA"/>
    <w:lvl w:ilvl="0" w:tplc="D3E0F64C">
      <w:start w:val="1"/>
      <w:numFmt w:val="decimal"/>
      <w:lvlText w:val="%1."/>
      <w:lvlJc w:val="left"/>
      <w:pPr>
        <w:ind w:left="1428" w:hanging="360"/>
      </w:pPr>
    </w:lvl>
    <w:lvl w:ilvl="1" w:tplc="A5DA343A">
      <w:numFmt w:val="bullet"/>
      <w:lvlText w:val="•"/>
      <w:lvlJc w:val="left"/>
      <w:pPr>
        <w:ind w:left="2493" w:hanging="705"/>
      </w:pPr>
      <w:rPr>
        <w:rFonts w:ascii="Times New Roman" w:eastAsia="Andale Sans U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6234E73"/>
    <w:multiLevelType w:val="hybridMultilevel"/>
    <w:tmpl w:val="09185A00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7650691"/>
    <w:multiLevelType w:val="hybridMultilevel"/>
    <w:tmpl w:val="3AB80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1217B"/>
    <w:multiLevelType w:val="hybridMultilevel"/>
    <w:tmpl w:val="3A4600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342E16E3"/>
    <w:multiLevelType w:val="multilevel"/>
    <w:tmpl w:val="67D0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3B1979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39A93EE0"/>
    <w:multiLevelType w:val="hybridMultilevel"/>
    <w:tmpl w:val="451E11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C32D08"/>
    <w:multiLevelType w:val="multilevel"/>
    <w:tmpl w:val="78DE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9E01BE"/>
    <w:multiLevelType w:val="hybridMultilevel"/>
    <w:tmpl w:val="0BA2ACAC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4BC1A68"/>
    <w:multiLevelType w:val="hybridMultilevel"/>
    <w:tmpl w:val="3732C0B0"/>
    <w:lvl w:ilvl="0" w:tplc="7E7E4E98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D2F39B3"/>
    <w:multiLevelType w:val="multilevel"/>
    <w:tmpl w:val="87B6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7B0698"/>
    <w:multiLevelType w:val="hybridMultilevel"/>
    <w:tmpl w:val="650883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08F40D8"/>
    <w:multiLevelType w:val="hybridMultilevel"/>
    <w:tmpl w:val="4140BB7A"/>
    <w:lvl w:ilvl="0" w:tplc="44340A1A">
      <w:start w:val="1"/>
      <w:numFmt w:val="decimal"/>
      <w:lvlText w:val="3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>
    <w:nsid w:val="59822424"/>
    <w:multiLevelType w:val="multilevel"/>
    <w:tmpl w:val="568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180395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>
    <w:nsid w:val="5A6473EF"/>
    <w:multiLevelType w:val="hybridMultilevel"/>
    <w:tmpl w:val="B5565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BDC62F5"/>
    <w:multiLevelType w:val="hybridMultilevel"/>
    <w:tmpl w:val="43EE4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D52589E"/>
    <w:multiLevelType w:val="hybridMultilevel"/>
    <w:tmpl w:val="C86C5A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5E1E70F5"/>
    <w:multiLevelType w:val="hybridMultilevel"/>
    <w:tmpl w:val="493E3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4805A28"/>
    <w:multiLevelType w:val="hybridMultilevel"/>
    <w:tmpl w:val="BE96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765E8D"/>
    <w:multiLevelType w:val="multilevel"/>
    <w:tmpl w:val="236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9F749D"/>
    <w:multiLevelType w:val="hybridMultilevel"/>
    <w:tmpl w:val="1BE6C50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C321651"/>
    <w:multiLevelType w:val="hybridMultilevel"/>
    <w:tmpl w:val="BAE458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ACA6A29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0"/>
  </w:num>
  <w:num w:numId="6">
    <w:abstractNumId w:val="19"/>
  </w:num>
  <w:num w:numId="7">
    <w:abstractNumId w:val="2"/>
  </w:num>
  <w:num w:numId="8">
    <w:abstractNumId w:val="21"/>
  </w:num>
  <w:num w:numId="9">
    <w:abstractNumId w:val="0"/>
  </w:num>
  <w:num w:numId="10">
    <w:abstractNumId w:val="24"/>
  </w:num>
  <w:num w:numId="11">
    <w:abstractNumId w:val="15"/>
  </w:num>
  <w:num w:numId="12">
    <w:abstractNumId w:val="18"/>
  </w:num>
  <w:num w:numId="13">
    <w:abstractNumId w:val="5"/>
  </w:num>
  <w:num w:numId="14">
    <w:abstractNumId w:val="29"/>
  </w:num>
  <w:num w:numId="15">
    <w:abstractNumId w:val="30"/>
  </w:num>
  <w:num w:numId="16">
    <w:abstractNumId w:val="17"/>
  </w:num>
  <w:num w:numId="17">
    <w:abstractNumId w:val="22"/>
  </w:num>
  <w:num w:numId="18">
    <w:abstractNumId w:val="27"/>
  </w:num>
  <w:num w:numId="19">
    <w:abstractNumId w:val="13"/>
  </w:num>
  <w:num w:numId="20">
    <w:abstractNumId w:val="25"/>
  </w:num>
  <w:num w:numId="21">
    <w:abstractNumId w:val="34"/>
  </w:num>
  <w:num w:numId="22">
    <w:abstractNumId w:val="31"/>
  </w:num>
  <w:num w:numId="23">
    <w:abstractNumId w:val="26"/>
  </w:num>
  <w:num w:numId="24">
    <w:abstractNumId w:val="9"/>
  </w:num>
  <w:num w:numId="25">
    <w:abstractNumId w:val="7"/>
  </w:num>
  <w:num w:numId="26">
    <w:abstractNumId w:val="3"/>
  </w:num>
  <w:num w:numId="27">
    <w:abstractNumId w:val="33"/>
  </w:num>
  <w:num w:numId="28">
    <w:abstractNumId w:val="28"/>
  </w:num>
  <w:num w:numId="29">
    <w:abstractNumId w:val="1"/>
  </w:num>
  <w:num w:numId="30">
    <w:abstractNumId w:val="14"/>
  </w:num>
  <w:num w:numId="31">
    <w:abstractNumId w:val="32"/>
  </w:num>
  <w:num w:numId="32">
    <w:abstractNumId w:val="6"/>
  </w:num>
  <w:num w:numId="33">
    <w:abstractNumId w:val="23"/>
  </w:num>
  <w:num w:numId="34">
    <w:abstractNumId w:val="8"/>
  </w:num>
  <w:num w:numId="35">
    <w:abstractNumId w:val="1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D7"/>
    <w:rsid w:val="00012EF3"/>
    <w:rsid w:val="000202C1"/>
    <w:rsid w:val="000477CA"/>
    <w:rsid w:val="00085F54"/>
    <w:rsid w:val="00091CE0"/>
    <w:rsid w:val="000B0E02"/>
    <w:rsid w:val="000D2080"/>
    <w:rsid w:val="000E03E9"/>
    <w:rsid w:val="000E265E"/>
    <w:rsid w:val="000E3E90"/>
    <w:rsid w:val="000F44C5"/>
    <w:rsid w:val="000F549C"/>
    <w:rsid w:val="00152887"/>
    <w:rsid w:val="001819E8"/>
    <w:rsid w:val="001E7CBC"/>
    <w:rsid w:val="00202387"/>
    <w:rsid w:val="00233E71"/>
    <w:rsid w:val="00295424"/>
    <w:rsid w:val="00297225"/>
    <w:rsid w:val="002D7025"/>
    <w:rsid w:val="00333A99"/>
    <w:rsid w:val="003834BB"/>
    <w:rsid w:val="00393B28"/>
    <w:rsid w:val="003B4C02"/>
    <w:rsid w:val="003C2141"/>
    <w:rsid w:val="003C62E1"/>
    <w:rsid w:val="003D5CFD"/>
    <w:rsid w:val="003E7638"/>
    <w:rsid w:val="00404E98"/>
    <w:rsid w:val="00447DDE"/>
    <w:rsid w:val="00471BA1"/>
    <w:rsid w:val="00480FA4"/>
    <w:rsid w:val="004948A0"/>
    <w:rsid w:val="004B01BA"/>
    <w:rsid w:val="00503F45"/>
    <w:rsid w:val="00530635"/>
    <w:rsid w:val="0054086B"/>
    <w:rsid w:val="005432F2"/>
    <w:rsid w:val="005435EB"/>
    <w:rsid w:val="00567CAC"/>
    <w:rsid w:val="005837D2"/>
    <w:rsid w:val="00593A96"/>
    <w:rsid w:val="0060719D"/>
    <w:rsid w:val="00612725"/>
    <w:rsid w:val="006812D7"/>
    <w:rsid w:val="006A393F"/>
    <w:rsid w:val="006A7CB3"/>
    <w:rsid w:val="006B5917"/>
    <w:rsid w:val="006E29D4"/>
    <w:rsid w:val="006E67DC"/>
    <w:rsid w:val="006F0C80"/>
    <w:rsid w:val="006F576C"/>
    <w:rsid w:val="0072131B"/>
    <w:rsid w:val="00727C68"/>
    <w:rsid w:val="007407C8"/>
    <w:rsid w:val="007424DE"/>
    <w:rsid w:val="007513E3"/>
    <w:rsid w:val="007963AF"/>
    <w:rsid w:val="007A029F"/>
    <w:rsid w:val="007C4D5D"/>
    <w:rsid w:val="007C585C"/>
    <w:rsid w:val="007D1DA5"/>
    <w:rsid w:val="00801BF7"/>
    <w:rsid w:val="008551D3"/>
    <w:rsid w:val="008B1283"/>
    <w:rsid w:val="008B3AC3"/>
    <w:rsid w:val="00923593"/>
    <w:rsid w:val="009434A5"/>
    <w:rsid w:val="00946B40"/>
    <w:rsid w:val="00974601"/>
    <w:rsid w:val="009A6684"/>
    <w:rsid w:val="00A041AC"/>
    <w:rsid w:val="00A57F75"/>
    <w:rsid w:val="00A65360"/>
    <w:rsid w:val="00A7532E"/>
    <w:rsid w:val="00A83EE4"/>
    <w:rsid w:val="00A86D51"/>
    <w:rsid w:val="00AA00E7"/>
    <w:rsid w:val="00AA4843"/>
    <w:rsid w:val="00AA744D"/>
    <w:rsid w:val="00AB4985"/>
    <w:rsid w:val="00AC1863"/>
    <w:rsid w:val="00AC41A9"/>
    <w:rsid w:val="00AC72E7"/>
    <w:rsid w:val="00B01069"/>
    <w:rsid w:val="00B04C6F"/>
    <w:rsid w:val="00B073AB"/>
    <w:rsid w:val="00B12CB9"/>
    <w:rsid w:val="00B34770"/>
    <w:rsid w:val="00B434C5"/>
    <w:rsid w:val="00B74449"/>
    <w:rsid w:val="00B97EBA"/>
    <w:rsid w:val="00BA754B"/>
    <w:rsid w:val="00BC49DA"/>
    <w:rsid w:val="00BF5326"/>
    <w:rsid w:val="00BF59EB"/>
    <w:rsid w:val="00C24275"/>
    <w:rsid w:val="00C25F2D"/>
    <w:rsid w:val="00C26753"/>
    <w:rsid w:val="00C311FC"/>
    <w:rsid w:val="00C45661"/>
    <w:rsid w:val="00C61C88"/>
    <w:rsid w:val="00CA11C9"/>
    <w:rsid w:val="00CA5E7F"/>
    <w:rsid w:val="00CB2926"/>
    <w:rsid w:val="00CE160D"/>
    <w:rsid w:val="00CE660D"/>
    <w:rsid w:val="00CF2A56"/>
    <w:rsid w:val="00D07CD3"/>
    <w:rsid w:val="00D16EF6"/>
    <w:rsid w:val="00D247F1"/>
    <w:rsid w:val="00D40EBF"/>
    <w:rsid w:val="00D574DB"/>
    <w:rsid w:val="00D66842"/>
    <w:rsid w:val="00DA34FD"/>
    <w:rsid w:val="00E361B9"/>
    <w:rsid w:val="00E42427"/>
    <w:rsid w:val="00E4432C"/>
    <w:rsid w:val="00E7481E"/>
    <w:rsid w:val="00EF19D6"/>
    <w:rsid w:val="00F05CF6"/>
    <w:rsid w:val="00F101C3"/>
    <w:rsid w:val="00F259D3"/>
    <w:rsid w:val="00F3683E"/>
    <w:rsid w:val="00F4048A"/>
    <w:rsid w:val="00F7589C"/>
    <w:rsid w:val="00FD6FE6"/>
    <w:rsid w:val="00F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B2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3A99"/>
    <w:pPr>
      <w:keepNext/>
      <w:keepLines/>
      <w:pageBreakBefore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0EBF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0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9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EB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EB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40E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93B2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tdnontocunorderedcaption">
    <w:name w:val="td_nontoc_unordered_caption"/>
    <w:next w:val="a"/>
    <w:qFormat/>
    <w:rsid w:val="00393B2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393B2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393B28"/>
    <w:rPr>
      <w:rFonts w:ascii="Arial" w:eastAsia="Times New Roman" w:hAnsi="Arial" w:cs="Times New Roman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03F45"/>
    <w:pPr>
      <w:pageBreakBefore w:val="0"/>
      <w:spacing w:before="480" w:line="276" w:lineRule="auto"/>
      <w:ind w:firstLine="0"/>
      <w:contextualSpacing w:val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503F4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03F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F45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A7532E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801BF7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AA00E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B97EBA"/>
    <w:pPr>
      <w:spacing w:after="100"/>
      <w:ind w:left="280"/>
    </w:pPr>
  </w:style>
  <w:style w:type="paragraph" w:styleId="ad">
    <w:name w:val="Normal (Web)"/>
    <w:basedOn w:val="a"/>
    <w:uiPriority w:val="99"/>
    <w:semiHidden/>
    <w:unhideWhenUsed/>
    <w:rsid w:val="005408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B2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3A99"/>
    <w:pPr>
      <w:keepNext/>
      <w:keepLines/>
      <w:pageBreakBefore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0EBF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0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9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EB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EB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40E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93B2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tdnontocunorderedcaption">
    <w:name w:val="td_nontoc_unordered_caption"/>
    <w:next w:val="a"/>
    <w:qFormat/>
    <w:rsid w:val="00393B2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393B2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393B28"/>
    <w:rPr>
      <w:rFonts w:ascii="Arial" w:eastAsia="Times New Roman" w:hAnsi="Arial" w:cs="Times New Roman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03F45"/>
    <w:pPr>
      <w:pageBreakBefore w:val="0"/>
      <w:spacing w:before="480" w:line="276" w:lineRule="auto"/>
      <w:ind w:firstLine="0"/>
      <w:contextualSpacing w:val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503F4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03F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F45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A7532E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801BF7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AA00E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B97EBA"/>
    <w:pPr>
      <w:spacing w:after="100"/>
      <w:ind w:left="280"/>
    </w:pPr>
  </w:style>
  <w:style w:type="paragraph" w:styleId="ad">
    <w:name w:val="Normal (Web)"/>
    <w:basedOn w:val="a"/>
    <w:uiPriority w:val="99"/>
    <w:semiHidden/>
    <w:unhideWhenUsed/>
    <w:rsid w:val="005408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lovar.jest.su/abou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3%20&#1089;&#1077;&#1084;&#1077;&#1089;&#1090;&#1088;\&#1048;&#1085;&#1078;&#1077;&#1085;&#1077;&#1088;&#1085;&#1072;&#1103;%20&#1082;&#1086;&#1084;&#1084;&#1091;&#1085;&#1080;&#1082;&#1072;&#1094;&#1080;&#1103;%20&#1074;%20&#1048;&#1058;-&#1089;&#1092;&#1077;&#1088;&#1077;\&#1064;&#1072;&#1073;&#1083;&#1086;&#1085;%20&#1086;&#1092;&#1086;&#1088;&#108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9975C-6AFD-4339-9030-16B31B19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оформления.dotx</Template>
  <TotalTime>2930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2020-12-08T11:32:00Z</dcterms:created>
  <dcterms:modified xsi:type="dcterms:W3CDTF">2020-12-29T16:49:00Z</dcterms:modified>
</cp:coreProperties>
</file>